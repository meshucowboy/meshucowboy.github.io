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4952" w:type="pct"/>
        <w:tblInd w:w="9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270"/>
      </w:tblGrid>
      <w:tr w:rsidR="00692703" w:rsidRPr="00CF1A49" w:rsidTr="00AD7075">
        <w:trPr>
          <w:trHeight w:hRule="exact" w:val="1800"/>
        </w:trPr>
        <w:tc>
          <w:tcPr>
            <w:tcW w:w="9270" w:type="dxa"/>
            <w:tcMar>
              <w:top w:w="0" w:type="dxa"/>
              <w:bottom w:w="0" w:type="dxa"/>
            </w:tcMar>
          </w:tcPr>
          <w:p w:rsidR="00692703" w:rsidRPr="00CF1A49" w:rsidRDefault="00114CC0" w:rsidP="00913946">
            <w:pPr>
              <w:pStyle w:val="Title"/>
            </w:pPr>
            <w:r>
              <w:t>Umesh</w:t>
            </w:r>
            <w:r w:rsidR="001A37BB">
              <w:t xml:space="preserve"> </w:t>
            </w:r>
            <w:r>
              <w:rPr>
                <w:rStyle w:val="IntenseEmphasis"/>
              </w:rPr>
              <w:t>Shrestha</w:t>
            </w:r>
          </w:p>
          <w:p w:rsidR="00692703" w:rsidRPr="00CF1A49" w:rsidRDefault="001A37BB" w:rsidP="00913946">
            <w:pPr>
              <w:pStyle w:val="ContactInfo"/>
              <w:contextualSpacing w:val="0"/>
            </w:pPr>
            <w:r>
              <w:t>(</w:t>
            </w:r>
            <w:r w:rsidR="00114CC0">
              <w:t>470</w:t>
            </w:r>
            <w:r>
              <w:t>)</w:t>
            </w:r>
            <w:r w:rsidR="00114CC0">
              <w:t>902</w:t>
            </w:r>
            <w:r>
              <w:t>-</w:t>
            </w:r>
            <w:r w:rsidR="00114CC0">
              <w:t>0224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3B861F7DE01F42FD85E86A302B6AF96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phone:"/>
                <w:tag w:val="Enter phone:"/>
                <w:id w:val="-1993482697"/>
                <w:placeholder>
                  <w:docPart w:val="8BA0BB643A5E45E2AFE96FC02D0D2BBD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Phone</w:t>
                </w:r>
              </w:sdtContent>
            </w:sdt>
          </w:p>
          <w:p w:rsidR="00692703" w:rsidRPr="00CF1A49" w:rsidRDefault="00114CC0" w:rsidP="00913946">
            <w:pPr>
              <w:pStyle w:val="ContactInfoEmphasis"/>
              <w:contextualSpacing w:val="0"/>
            </w:pPr>
            <w:r>
              <w:t>Umeshshrestha5</w:t>
            </w:r>
            <w:r w:rsidR="001A37BB">
              <w:t>@gmail.com</w:t>
            </w:r>
            <w:r w:rsidR="00692703" w:rsidRPr="00CF1A49">
              <w:t xml:space="preserve"> </w:t>
            </w:r>
            <w:r w:rsidRPr="00114CC0">
              <w:t>https://www.linkedin.com/in/umesh-shrestha-a5b04ab5/</w:t>
            </w:r>
          </w:p>
        </w:tc>
      </w:tr>
      <w:tr w:rsidR="009571D8" w:rsidRPr="00CF1A49" w:rsidTr="00AD7075">
        <w:tc>
          <w:tcPr>
            <w:tcW w:w="9270" w:type="dxa"/>
            <w:tcMar>
              <w:top w:w="432" w:type="dxa"/>
            </w:tcMar>
          </w:tcPr>
          <w:p w:rsidR="001755A8" w:rsidRPr="00AD7075" w:rsidRDefault="00AD7075" w:rsidP="00655F6C">
            <w:pPr>
              <w:jc w:val="both"/>
              <w:rPr>
                <w:rFonts w:ascii="Arial" w:hAnsi="Arial" w:cs="Arial"/>
              </w:rPr>
            </w:pPr>
            <w:r w:rsidRPr="00AD7075">
              <w:rPr>
                <w:rFonts w:ascii="Arial" w:eastAsia="Times New Roman" w:hAnsi="Arial" w:cs="Arial"/>
                <w:bCs/>
              </w:rPr>
              <w:t xml:space="preserve">Dedicated Amazon associate with a proven track record of delivering results in both Pick and OB Ship Dock department. Energetic and motivated leader with sound fluencies in English, Nepali and Hindi. Currently seeking a Process Assistant at CMH1 where I can display the experience, I’ve gained in the last three years and one </w:t>
            </w:r>
            <w:r>
              <w:rPr>
                <w:rFonts w:ascii="Arial" w:eastAsia="Times New Roman" w:hAnsi="Arial" w:cs="Arial"/>
                <w:bCs/>
              </w:rPr>
              <w:t>10 months.</w:t>
            </w:r>
          </w:p>
        </w:tc>
      </w:tr>
    </w:tbl>
    <w:p w:rsidR="004E01EB" w:rsidRPr="00CF1A49" w:rsidRDefault="00EB19C2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DB02C3C1A8214FAA9BFBC2F0D0131D04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E3120" w:rsidRPr="00CF1A49" w:rsidRDefault="001E3120" w:rsidP="00655F6C">
            <w:pPr>
              <w:pStyle w:val="Heading2"/>
              <w:contextualSpacing w:val="0"/>
              <w:outlineLvl w:val="1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114CC0" w:rsidP="00F61DF9">
            <w:pPr>
              <w:pStyle w:val="Heading3"/>
              <w:contextualSpacing w:val="0"/>
              <w:outlineLvl w:val="2"/>
            </w:pPr>
            <w:r>
              <w:t>august</w:t>
            </w:r>
            <w:r w:rsidR="00961130">
              <w:t xml:space="preserve"> </w:t>
            </w:r>
            <w:r>
              <w:t>2021</w:t>
            </w:r>
            <w:r w:rsidR="00F61DF9" w:rsidRPr="00CF1A49">
              <w:t xml:space="preserve"> – </w:t>
            </w:r>
            <w:r w:rsidR="00961130">
              <w:t>current</w:t>
            </w:r>
          </w:p>
          <w:p w:rsidR="00F61DF9" w:rsidRPr="00CF1A49" w:rsidRDefault="00961130" w:rsidP="00F61DF9">
            <w:pPr>
              <w:pStyle w:val="Heading2"/>
              <w:contextualSpacing w:val="0"/>
              <w:outlineLvl w:val="1"/>
            </w:pPr>
            <w:r>
              <w:t xml:space="preserve">OB </w:t>
            </w:r>
            <w:r w:rsidR="002503EB">
              <w:t>Flats</w:t>
            </w:r>
            <w:bookmarkStart w:id="0" w:name="_GoBack"/>
            <w:bookmarkEnd w:id="0"/>
            <w:r>
              <w:t xml:space="preserve"> process </w:t>
            </w:r>
            <w:r w:rsidR="00114CC0">
              <w:t>guide</w:t>
            </w:r>
            <w:r w:rsidR="00F61DF9" w:rsidRPr="00CF1A49">
              <w:t>,</w:t>
            </w:r>
            <w:r>
              <w:t xml:space="preserve"> Amazon fulfillment -</w:t>
            </w:r>
            <w:r w:rsidR="00F61DF9" w:rsidRPr="00CF1A49">
              <w:t xml:space="preserve"> </w:t>
            </w:r>
            <w:r>
              <w:rPr>
                <w:rStyle w:val="SubtleReference"/>
              </w:rPr>
              <w:t>Etna OH</w:t>
            </w:r>
          </w:p>
          <w:p w:rsidR="00961130" w:rsidRPr="005C47EF" w:rsidRDefault="00961130" w:rsidP="00655F6C">
            <w:pPr>
              <w:pStyle w:val="ListParagraph"/>
              <w:numPr>
                <w:ilvl w:val="0"/>
                <w:numId w:val="27"/>
              </w:numPr>
              <w:rPr>
                <w:rStyle w:val="markedcontent"/>
                <w:rFonts w:ascii="Arial" w:hAnsi="Arial" w:cs="Arial"/>
              </w:rPr>
            </w:pPr>
            <w:r w:rsidRPr="005C47EF">
              <w:rPr>
                <w:rStyle w:val="markedcontent"/>
                <w:rFonts w:ascii="Arial" w:hAnsi="Arial" w:cs="Arial"/>
              </w:rPr>
              <w:t xml:space="preserve">Support daily departmental </w:t>
            </w:r>
            <w:r w:rsidR="00114CC0" w:rsidRPr="005C47EF">
              <w:rPr>
                <w:rStyle w:val="markedcontent"/>
                <w:rFonts w:ascii="Arial" w:hAnsi="Arial" w:cs="Arial"/>
              </w:rPr>
              <w:t xml:space="preserve">flats </w:t>
            </w:r>
            <w:r w:rsidRPr="005C47EF">
              <w:rPr>
                <w:rStyle w:val="markedcontent"/>
                <w:rFonts w:ascii="Arial" w:hAnsi="Arial" w:cs="Arial"/>
              </w:rPr>
              <w:t xml:space="preserve">duties. </w:t>
            </w:r>
          </w:p>
          <w:p w:rsidR="00961130" w:rsidRPr="005C47EF" w:rsidRDefault="00961130" w:rsidP="00655F6C">
            <w:pPr>
              <w:pStyle w:val="ListParagraph"/>
              <w:numPr>
                <w:ilvl w:val="0"/>
                <w:numId w:val="27"/>
              </w:numPr>
              <w:rPr>
                <w:rStyle w:val="markedcontent"/>
                <w:rFonts w:ascii="Arial" w:hAnsi="Arial" w:cs="Arial"/>
              </w:rPr>
            </w:pPr>
            <w:r w:rsidRPr="005C47EF">
              <w:rPr>
                <w:rStyle w:val="markedcontent"/>
                <w:rFonts w:ascii="Arial" w:hAnsi="Arial" w:cs="Arial"/>
              </w:rPr>
              <w:t>Exceed daily productivity goals</w:t>
            </w:r>
            <w:r w:rsidR="00D125D0" w:rsidRPr="005C47EF">
              <w:rPr>
                <w:rStyle w:val="markedcontent"/>
                <w:rFonts w:ascii="Arial" w:hAnsi="Arial" w:cs="Arial"/>
              </w:rPr>
              <w:t xml:space="preserve"> and ensure associates are following standard work protocols</w:t>
            </w:r>
            <w:r w:rsidR="00114CC0" w:rsidRPr="005C47EF">
              <w:rPr>
                <w:rStyle w:val="markedcontent"/>
                <w:rFonts w:ascii="Arial" w:hAnsi="Arial" w:cs="Arial"/>
              </w:rPr>
              <w:t>.</w:t>
            </w:r>
          </w:p>
          <w:p w:rsidR="00D125D0" w:rsidRPr="005C47EF" w:rsidRDefault="00961130" w:rsidP="00655F6C">
            <w:pPr>
              <w:pStyle w:val="ListParagraph"/>
              <w:numPr>
                <w:ilvl w:val="0"/>
                <w:numId w:val="27"/>
              </w:numPr>
              <w:rPr>
                <w:rStyle w:val="markedcontent"/>
                <w:rFonts w:ascii="Arial" w:hAnsi="Arial" w:cs="Arial"/>
              </w:rPr>
            </w:pPr>
            <w:r w:rsidRPr="005C47EF">
              <w:rPr>
                <w:rStyle w:val="markedcontent"/>
                <w:rFonts w:ascii="Arial" w:hAnsi="Arial" w:cs="Arial"/>
              </w:rPr>
              <w:t xml:space="preserve">Engage </w:t>
            </w:r>
            <w:r w:rsidR="00D125D0" w:rsidRPr="005C47EF">
              <w:rPr>
                <w:rStyle w:val="markedcontent"/>
                <w:rFonts w:ascii="Arial" w:hAnsi="Arial" w:cs="Arial"/>
              </w:rPr>
              <w:t>and coach associates regarding productivity and identifying and removing productivity and safety barriers</w:t>
            </w:r>
            <w:r w:rsidR="00114CC0" w:rsidRPr="005C47EF">
              <w:rPr>
                <w:rStyle w:val="markedcontent"/>
                <w:rFonts w:ascii="Arial" w:hAnsi="Arial" w:cs="Arial"/>
              </w:rPr>
              <w:t>.</w:t>
            </w:r>
          </w:p>
          <w:p w:rsidR="00D125D0" w:rsidRPr="005C47EF" w:rsidRDefault="00D125D0" w:rsidP="00655F6C">
            <w:pPr>
              <w:pStyle w:val="ListParagraph"/>
              <w:numPr>
                <w:ilvl w:val="0"/>
                <w:numId w:val="27"/>
              </w:numPr>
              <w:rPr>
                <w:rStyle w:val="markedcontent"/>
                <w:rFonts w:ascii="Arial" w:hAnsi="Arial" w:cs="Arial"/>
              </w:rPr>
            </w:pPr>
            <w:r w:rsidRPr="005C47EF">
              <w:rPr>
                <w:rStyle w:val="markedcontent"/>
                <w:rFonts w:ascii="Arial" w:hAnsi="Arial" w:cs="Arial"/>
              </w:rPr>
              <w:t xml:space="preserve">Responsible for leading a team of </w:t>
            </w:r>
            <w:r w:rsidR="00114CC0" w:rsidRPr="005C47EF">
              <w:rPr>
                <w:rStyle w:val="markedcontent"/>
                <w:rFonts w:ascii="Arial" w:hAnsi="Arial" w:cs="Arial"/>
              </w:rPr>
              <w:t xml:space="preserve">flats </w:t>
            </w:r>
            <w:r w:rsidRPr="005C47EF">
              <w:rPr>
                <w:rStyle w:val="markedcontent"/>
                <w:rFonts w:ascii="Arial" w:hAnsi="Arial" w:cs="Arial"/>
              </w:rPr>
              <w:t>associates, daily</w:t>
            </w:r>
            <w:r w:rsidR="00920611" w:rsidRPr="005C47EF">
              <w:rPr>
                <w:rStyle w:val="markedcontent"/>
                <w:rFonts w:ascii="Arial" w:hAnsi="Arial" w:cs="Arial"/>
              </w:rPr>
              <w:t xml:space="preserve"> flats </w:t>
            </w:r>
            <w:proofErr w:type="gramStart"/>
            <w:r w:rsidR="00734B54" w:rsidRPr="005C47EF">
              <w:rPr>
                <w:rStyle w:val="markedcontent"/>
                <w:rFonts w:ascii="Arial" w:hAnsi="Arial" w:cs="Arial"/>
              </w:rPr>
              <w:t>associates</w:t>
            </w:r>
            <w:proofErr w:type="gramEnd"/>
            <w:r w:rsidR="00734B54" w:rsidRPr="005C47EF">
              <w:rPr>
                <w:rStyle w:val="markedcontent"/>
                <w:rFonts w:ascii="Arial" w:hAnsi="Arial" w:cs="Arial"/>
              </w:rPr>
              <w:t xml:space="preserve"> </w:t>
            </w:r>
            <w:r w:rsidRPr="005C47EF">
              <w:rPr>
                <w:rStyle w:val="markedcontent"/>
                <w:rFonts w:ascii="Arial" w:hAnsi="Arial" w:cs="Arial"/>
              </w:rPr>
              <w:t xml:space="preserve">staffing assignments, and all </w:t>
            </w:r>
            <w:r w:rsidR="00114CC0" w:rsidRPr="005C47EF">
              <w:rPr>
                <w:rStyle w:val="markedcontent"/>
                <w:rFonts w:ascii="Arial" w:hAnsi="Arial" w:cs="Arial"/>
              </w:rPr>
              <w:t>flats</w:t>
            </w:r>
            <w:r w:rsidRPr="005C47EF">
              <w:rPr>
                <w:rStyle w:val="markedcontent"/>
                <w:rFonts w:ascii="Arial" w:hAnsi="Arial" w:cs="Arial"/>
              </w:rPr>
              <w:t xml:space="preserve"> labor moves </w:t>
            </w:r>
            <w:r w:rsidR="009355E2" w:rsidRPr="005C47EF">
              <w:rPr>
                <w:rStyle w:val="markedcontent"/>
                <w:rFonts w:ascii="Arial" w:hAnsi="Arial" w:cs="Arial"/>
              </w:rPr>
              <w:t>for +</w:t>
            </w:r>
            <w:r w:rsidR="00114CC0" w:rsidRPr="005C47EF">
              <w:rPr>
                <w:rStyle w:val="markedcontent"/>
                <w:rFonts w:ascii="Arial" w:hAnsi="Arial" w:cs="Arial"/>
              </w:rPr>
              <w:t>20</w:t>
            </w:r>
            <w:r w:rsidR="009355E2" w:rsidRPr="005C47EF">
              <w:rPr>
                <w:rStyle w:val="markedcontent"/>
                <w:rFonts w:ascii="Arial" w:hAnsi="Arial" w:cs="Arial"/>
              </w:rPr>
              <w:t xml:space="preserve"> associates</w:t>
            </w:r>
            <w:r w:rsidR="00734B54" w:rsidRPr="005C47EF">
              <w:rPr>
                <w:rStyle w:val="markedcontent"/>
                <w:rFonts w:ascii="Arial" w:hAnsi="Arial" w:cs="Arial"/>
              </w:rPr>
              <w:t>.</w:t>
            </w:r>
          </w:p>
          <w:p w:rsidR="001E3B66" w:rsidRPr="005C47EF" w:rsidRDefault="00D125D0" w:rsidP="001E3B66">
            <w:pPr>
              <w:pStyle w:val="ListParagraph"/>
              <w:numPr>
                <w:ilvl w:val="0"/>
                <w:numId w:val="27"/>
              </w:numPr>
              <w:rPr>
                <w:rStyle w:val="markedcontent"/>
                <w:rFonts w:ascii="Arial" w:hAnsi="Arial" w:cs="Arial"/>
              </w:rPr>
            </w:pPr>
            <w:r w:rsidRPr="005C47EF">
              <w:rPr>
                <w:rStyle w:val="markedcontent"/>
                <w:rFonts w:ascii="Arial" w:hAnsi="Arial" w:cs="Arial"/>
              </w:rPr>
              <w:t xml:space="preserve">Ensured </w:t>
            </w:r>
            <w:r w:rsidR="00935CCA" w:rsidRPr="005C47EF">
              <w:rPr>
                <w:rStyle w:val="markedcontent"/>
                <w:rFonts w:ascii="Arial" w:hAnsi="Arial" w:cs="Arial"/>
              </w:rPr>
              <w:t xml:space="preserve">all </w:t>
            </w:r>
            <w:r w:rsidR="00734B54" w:rsidRPr="005C47EF">
              <w:rPr>
                <w:rStyle w:val="markedcontent"/>
                <w:rFonts w:ascii="Arial" w:hAnsi="Arial" w:cs="Arial"/>
              </w:rPr>
              <w:t>required</w:t>
            </w:r>
            <w:r w:rsidRPr="005C47EF">
              <w:rPr>
                <w:rStyle w:val="markedcontent"/>
                <w:rFonts w:ascii="Arial" w:hAnsi="Arial" w:cs="Arial"/>
              </w:rPr>
              <w:t xml:space="preserve"> </w:t>
            </w:r>
            <w:r w:rsidR="00935CCA" w:rsidRPr="005C47EF">
              <w:rPr>
                <w:rStyle w:val="markedcontent"/>
                <w:rFonts w:ascii="Arial" w:hAnsi="Arial" w:cs="Arial"/>
              </w:rPr>
              <w:t>equipment for work flow in flats.</w:t>
            </w:r>
          </w:p>
          <w:p w:rsidR="001E3B66" w:rsidRPr="005C47EF" w:rsidRDefault="001E3B66" w:rsidP="001E3B66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5C47EF">
              <w:rPr>
                <w:rFonts w:ascii="Arial" w:hAnsi="Arial" w:cs="Arial"/>
              </w:rPr>
              <w:t>Worked as a Backup quality clerk and runner.</w:t>
            </w:r>
          </w:p>
          <w:p w:rsidR="001E3B66" w:rsidRDefault="001E3B66" w:rsidP="001E3B66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5C47EF">
              <w:rPr>
                <w:rFonts w:ascii="Arial" w:hAnsi="Arial" w:cs="Arial"/>
              </w:rPr>
              <w:t>Sorts allocation in flats.</w:t>
            </w:r>
          </w:p>
          <w:p w:rsidR="0028113C" w:rsidRPr="005C47EF" w:rsidRDefault="0028113C" w:rsidP="0028113C">
            <w:pPr>
              <w:pStyle w:val="ListParagraph"/>
              <w:rPr>
                <w:rFonts w:ascii="Arial" w:hAnsi="Arial" w:cs="Arial"/>
              </w:rPr>
            </w:pPr>
          </w:p>
          <w:p w:rsidR="00961130" w:rsidRDefault="00961130" w:rsidP="00F61DF9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</w:p>
          <w:p w:rsidR="00961130" w:rsidRPr="00CF1A49" w:rsidRDefault="00935CCA" w:rsidP="00961130">
            <w:pPr>
              <w:pStyle w:val="Heading3"/>
              <w:contextualSpacing w:val="0"/>
              <w:outlineLvl w:val="2"/>
            </w:pPr>
            <w:r>
              <w:t>july 2019</w:t>
            </w:r>
            <w:r w:rsidR="00961130" w:rsidRPr="00CF1A49">
              <w:t xml:space="preserve"> – </w:t>
            </w:r>
            <w:r>
              <w:t>august</w:t>
            </w:r>
            <w:r w:rsidR="00961130">
              <w:t xml:space="preserve"> 20</w:t>
            </w:r>
            <w:r w:rsidR="009355E2">
              <w:t>20</w:t>
            </w:r>
          </w:p>
          <w:p w:rsidR="00961130" w:rsidRPr="00CF1A49" w:rsidRDefault="009355E2" w:rsidP="00961130">
            <w:pPr>
              <w:pStyle w:val="Heading2"/>
              <w:contextualSpacing w:val="0"/>
              <w:outlineLvl w:val="1"/>
            </w:pPr>
            <w:r>
              <w:t>Warehouse worker</w:t>
            </w:r>
            <w:r w:rsidR="00961130" w:rsidRPr="00CF1A49">
              <w:t>,</w:t>
            </w:r>
            <w:r>
              <w:t xml:space="preserve"> Amazon fullfilment-</w:t>
            </w:r>
            <w:r w:rsidR="00961130" w:rsidRPr="00CF1A49">
              <w:t xml:space="preserve"> </w:t>
            </w:r>
            <w:r>
              <w:rPr>
                <w:rStyle w:val="SubtleReference"/>
              </w:rPr>
              <w:t>etna oh</w:t>
            </w:r>
            <w:r w:rsidR="00961130">
              <w:rPr>
                <w:rStyle w:val="SubtleReference"/>
              </w:rPr>
              <w:t xml:space="preserve"> </w:t>
            </w:r>
          </w:p>
          <w:p w:rsidR="00961130" w:rsidRPr="005C47EF" w:rsidRDefault="00655F6C" w:rsidP="00655F6C">
            <w:pPr>
              <w:pStyle w:val="ListParagraph"/>
              <w:numPr>
                <w:ilvl w:val="0"/>
                <w:numId w:val="25"/>
              </w:numPr>
              <w:rPr>
                <w:rStyle w:val="markedcontent"/>
                <w:rFonts w:ascii="Arial" w:hAnsi="Arial" w:cs="Arial"/>
              </w:rPr>
            </w:pPr>
            <w:r w:rsidRPr="005C47EF">
              <w:rPr>
                <w:rStyle w:val="markedcontent"/>
                <w:rFonts w:ascii="Arial" w:hAnsi="Arial" w:cs="Arial"/>
              </w:rPr>
              <w:t>P</w:t>
            </w:r>
            <w:r w:rsidR="00935CCA" w:rsidRPr="005C47EF">
              <w:rPr>
                <w:rStyle w:val="markedcontent"/>
                <w:rFonts w:ascii="Arial" w:hAnsi="Arial" w:cs="Arial"/>
              </w:rPr>
              <w:t>icker in pick department and got a recognition</w:t>
            </w:r>
            <w:r w:rsidR="003E4E1F" w:rsidRPr="005C47EF">
              <w:rPr>
                <w:rStyle w:val="markedcontent"/>
                <w:rFonts w:ascii="Arial" w:hAnsi="Arial" w:cs="Arial"/>
              </w:rPr>
              <w:t xml:space="preserve"> and appreciation certificate from</w:t>
            </w:r>
            <w:r w:rsidR="00935CCA" w:rsidRPr="005C47EF">
              <w:rPr>
                <w:rStyle w:val="markedcontent"/>
                <w:rFonts w:ascii="Arial" w:hAnsi="Arial" w:cs="Arial"/>
              </w:rPr>
              <w:t xml:space="preserve"> GM for doing excellent job during peak 2019. </w:t>
            </w:r>
          </w:p>
          <w:p w:rsidR="009355E2" w:rsidRPr="005C47EF" w:rsidRDefault="003E4E1F" w:rsidP="00655F6C">
            <w:pPr>
              <w:pStyle w:val="ListParagraph"/>
              <w:numPr>
                <w:ilvl w:val="0"/>
                <w:numId w:val="25"/>
              </w:numPr>
              <w:rPr>
                <w:rStyle w:val="markedcontent"/>
                <w:rFonts w:ascii="Arial" w:hAnsi="Arial" w:cs="Arial"/>
              </w:rPr>
            </w:pPr>
            <w:r w:rsidRPr="005C47EF">
              <w:rPr>
                <w:rStyle w:val="markedcontent"/>
                <w:rFonts w:ascii="Arial" w:hAnsi="Arial" w:cs="Arial"/>
              </w:rPr>
              <w:t>Counting</w:t>
            </w:r>
            <w:r w:rsidR="001E3B66" w:rsidRPr="005C47EF">
              <w:rPr>
                <w:rStyle w:val="markedcontent"/>
                <w:rFonts w:ascii="Arial" w:hAnsi="Arial" w:cs="Arial"/>
              </w:rPr>
              <w:t xml:space="preserve"> with</w:t>
            </w:r>
            <w:r w:rsidRPr="005C47EF">
              <w:rPr>
                <w:rStyle w:val="markedcontent"/>
                <w:rFonts w:ascii="Arial" w:hAnsi="Arial" w:cs="Arial"/>
              </w:rPr>
              <w:t xml:space="preserve"> a quality productivity.</w:t>
            </w:r>
          </w:p>
          <w:p w:rsidR="003E4E1F" w:rsidRPr="005C47EF" w:rsidRDefault="003E4E1F" w:rsidP="00655F6C">
            <w:pPr>
              <w:pStyle w:val="ListParagraph"/>
              <w:numPr>
                <w:ilvl w:val="0"/>
                <w:numId w:val="25"/>
              </w:numPr>
              <w:rPr>
                <w:rStyle w:val="markedcontent"/>
                <w:rFonts w:ascii="Arial" w:hAnsi="Arial" w:cs="Arial"/>
              </w:rPr>
            </w:pPr>
            <w:proofErr w:type="spellStart"/>
            <w:r w:rsidRPr="005C47EF">
              <w:rPr>
                <w:rStyle w:val="markedcontent"/>
                <w:rFonts w:ascii="Arial" w:hAnsi="Arial" w:cs="Arial"/>
              </w:rPr>
              <w:t>Waterspider</w:t>
            </w:r>
            <w:proofErr w:type="spellEnd"/>
            <w:r w:rsidR="00196ABD">
              <w:rPr>
                <w:rStyle w:val="markedcontent"/>
                <w:rFonts w:ascii="Arial" w:hAnsi="Arial" w:cs="Arial"/>
              </w:rPr>
              <w:t xml:space="preserve"> </w:t>
            </w:r>
            <w:r w:rsidR="00196ABD" w:rsidRPr="00196ABD">
              <w:rPr>
                <w:rStyle w:val="markedcontent"/>
                <w:rFonts w:ascii="Arial" w:hAnsi="Arial" w:cs="Arial"/>
              </w:rPr>
              <w:t xml:space="preserve">and </w:t>
            </w:r>
            <w:proofErr w:type="spellStart"/>
            <w:r w:rsidR="00196ABD" w:rsidRPr="00196ABD">
              <w:rPr>
                <w:rStyle w:val="markedcontent"/>
                <w:rFonts w:ascii="Arial" w:hAnsi="Arial" w:cs="Arial"/>
              </w:rPr>
              <w:t>cpt</w:t>
            </w:r>
            <w:proofErr w:type="spellEnd"/>
            <w:r w:rsidR="00196ABD" w:rsidRPr="00196ABD">
              <w:rPr>
                <w:rStyle w:val="markedcontent"/>
                <w:rFonts w:ascii="Arial" w:hAnsi="Arial" w:cs="Arial"/>
              </w:rPr>
              <w:t xml:space="preserve"> chaser</w:t>
            </w:r>
            <w:r w:rsidRPr="005C47EF">
              <w:rPr>
                <w:rStyle w:val="markedcontent"/>
                <w:rFonts w:ascii="Arial" w:hAnsi="Arial" w:cs="Arial"/>
              </w:rPr>
              <w:t xml:space="preserve"> in </w:t>
            </w:r>
            <w:proofErr w:type="spellStart"/>
            <w:r w:rsidRPr="005C47EF">
              <w:rPr>
                <w:rStyle w:val="markedcontent"/>
                <w:rFonts w:ascii="Arial" w:hAnsi="Arial" w:cs="Arial"/>
              </w:rPr>
              <w:t>shipdock</w:t>
            </w:r>
            <w:proofErr w:type="spellEnd"/>
            <w:r w:rsidRPr="005C47EF">
              <w:rPr>
                <w:rStyle w:val="markedcontent"/>
                <w:rFonts w:ascii="Arial" w:hAnsi="Arial" w:cs="Arial"/>
              </w:rPr>
              <w:t>,</w:t>
            </w:r>
          </w:p>
          <w:p w:rsidR="003E4E1F" w:rsidRPr="005C47EF" w:rsidRDefault="003E4E1F" w:rsidP="00655F6C">
            <w:pPr>
              <w:pStyle w:val="ListParagraph"/>
              <w:numPr>
                <w:ilvl w:val="0"/>
                <w:numId w:val="25"/>
              </w:numPr>
              <w:rPr>
                <w:rStyle w:val="markedcontent"/>
                <w:rFonts w:ascii="Arial" w:hAnsi="Arial" w:cs="Arial"/>
              </w:rPr>
            </w:pPr>
            <w:r w:rsidRPr="005C47EF">
              <w:rPr>
                <w:rStyle w:val="markedcontent"/>
                <w:rFonts w:ascii="Arial" w:hAnsi="Arial" w:cs="Arial"/>
              </w:rPr>
              <w:t>Palletizer</w:t>
            </w:r>
          </w:p>
          <w:p w:rsidR="00655F6C" w:rsidRPr="005C47EF" w:rsidRDefault="00655F6C" w:rsidP="00655F6C">
            <w:pPr>
              <w:pStyle w:val="ListParagraph"/>
              <w:numPr>
                <w:ilvl w:val="0"/>
                <w:numId w:val="24"/>
              </w:numPr>
              <w:rPr>
                <w:rStyle w:val="markedcontent"/>
                <w:rFonts w:ascii="Arial" w:hAnsi="Arial" w:cs="Arial"/>
              </w:rPr>
            </w:pPr>
            <w:r w:rsidRPr="005C47EF">
              <w:rPr>
                <w:rStyle w:val="markedcontent"/>
                <w:rFonts w:ascii="Arial" w:hAnsi="Arial" w:cs="Arial"/>
              </w:rPr>
              <w:t>Inductor</w:t>
            </w:r>
          </w:p>
          <w:p w:rsidR="00655F6C" w:rsidRPr="005C47EF" w:rsidRDefault="00196ABD" w:rsidP="00655F6C">
            <w:pPr>
              <w:pStyle w:val="ListParagraph"/>
              <w:numPr>
                <w:ilvl w:val="0"/>
                <w:numId w:val="24"/>
              </w:num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 xml:space="preserve">Worked as a </w:t>
            </w:r>
            <w:r w:rsidR="00655F6C" w:rsidRPr="005C47EF">
              <w:rPr>
                <w:rStyle w:val="markedcontent"/>
                <w:rFonts w:ascii="Arial" w:hAnsi="Arial" w:cs="Arial"/>
              </w:rPr>
              <w:t>Quality Runner</w:t>
            </w:r>
          </w:p>
          <w:p w:rsidR="00655F6C" w:rsidRPr="005C47EF" w:rsidRDefault="00196ABD" w:rsidP="00655F6C">
            <w:pPr>
              <w:pStyle w:val="ListParagraph"/>
              <w:numPr>
                <w:ilvl w:val="0"/>
                <w:numId w:val="24"/>
              </w:num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 xml:space="preserve">Worked as a backup </w:t>
            </w:r>
            <w:r w:rsidR="00655F6C" w:rsidRPr="005C47EF">
              <w:rPr>
                <w:rStyle w:val="markedcontent"/>
                <w:rFonts w:ascii="Arial" w:hAnsi="Arial" w:cs="Arial"/>
              </w:rPr>
              <w:t>Quality clerk</w:t>
            </w:r>
          </w:p>
          <w:p w:rsidR="009355E2" w:rsidRDefault="00196ABD" w:rsidP="009355E2">
            <w:pPr>
              <w:pStyle w:val="ListParagraph"/>
              <w:numPr>
                <w:ilvl w:val="0"/>
                <w:numId w:val="24"/>
              </w:num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 xml:space="preserve">Worked as a </w:t>
            </w:r>
            <w:proofErr w:type="spellStart"/>
            <w:r w:rsidR="00655F6C" w:rsidRPr="005C47EF">
              <w:rPr>
                <w:rStyle w:val="markedcontent"/>
                <w:rFonts w:ascii="Arial" w:hAnsi="Arial" w:cs="Arial"/>
              </w:rPr>
              <w:t>Tdr</w:t>
            </w:r>
            <w:proofErr w:type="spellEnd"/>
          </w:p>
          <w:p w:rsidR="0028113C" w:rsidRDefault="0028113C" w:rsidP="009355E2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EPJ trained</w:t>
            </w:r>
          </w:p>
          <w:p w:rsidR="0028113C" w:rsidRPr="00196ABD" w:rsidRDefault="0028113C" w:rsidP="00CF372E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Collector belt jam certified</w:t>
            </w:r>
          </w:p>
          <w:p w:rsidR="00CF372E" w:rsidRDefault="001E3B66" w:rsidP="00CF372E">
            <w:pPr>
              <w:pStyle w:val="Heading3"/>
              <w:contextualSpacing w:val="0"/>
              <w:outlineLvl w:val="2"/>
            </w:pPr>
            <w:r>
              <w:t>March</w:t>
            </w:r>
            <w:r w:rsidR="00CF372E">
              <w:t xml:space="preserve"> </w:t>
            </w:r>
            <w:r>
              <w:t>2019</w:t>
            </w:r>
            <w:r w:rsidR="00CF372E" w:rsidRPr="00CF1A49">
              <w:t xml:space="preserve"> – </w:t>
            </w:r>
            <w:r>
              <w:t>june</w:t>
            </w:r>
            <w:r w:rsidR="00CF372E">
              <w:t xml:space="preserve"> </w:t>
            </w:r>
            <w:r>
              <w:t>2019</w:t>
            </w:r>
          </w:p>
          <w:p w:rsidR="009355E2" w:rsidRPr="00CF1A49" w:rsidRDefault="001E3B66" w:rsidP="009355E2">
            <w:pPr>
              <w:pStyle w:val="Heading2"/>
              <w:contextualSpacing w:val="0"/>
              <w:outlineLvl w:val="1"/>
            </w:pPr>
            <w:r>
              <w:t>warehouse associate</w:t>
            </w:r>
            <w:r w:rsidR="009355E2">
              <w:t xml:space="preserve">, </w:t>
            </w:r>
            <w:r>
              <w:t>shake and go</w:t>
            </w:r>
            <w:r w:rsidR="009355E2">
              <w:t xml:space="preserve"> - </w:t>
            </w:r>
            <w:r>
              <w:rPr>
                <w:rStyle w:val="SubtleReference"/>
              </w:rPr>
              <w:t>atlanta</w:t>
            </w:r>
            <w:r w:rsidR="00CF372E">
              <w:rPr>
                <w:rStyle w:val="SubtleReference"/>
              </w:rPr>
              <w:t xml:space="preserve"> </w:t>
            </w:r>
            <w:r>
              <w:rPr>
                <w:rStyle w:val="SubtleReference"/>
              </w:rPr>
              <w:t>ga</w:t>
            </w:r>
          </w:p>
          <w:p w:rsidR="003A6CBD" w:rsidRPr="0028113C" w:rsidRDefault="005C47EF" w:rsidP="001E3B66">
            <w:pPr>
              <w:pStyle w:val="ListParagraph"/>
              <w:numPr>
                <w:ilvl w:val="0"/>
                <w:numId w:val="24"/>
              </w:numPr>
              <w:rPr>
                <w:rStyle w:val="markedcontent"/>
                <w:rFonts w:ascii="Arial" w:hAnsi="Arial" w:cs="Arial"/>
              </w:rPr>
            </w:pPr>
            <w:r w:rsidRPr="0028113C">
              <w:rPr>
                <w:rStyle w:val="markedcontent"/>
                <w:rFonts w:ascii="Arial" w:hAnsi="Arial" w:cs="Arial"/>
              </w:rPr>
              <w:t>A</w:t>
            </w:r>
            <w:r w:rsidR="001E3B66" w:rsidRPr="0028113C">
              <w:rPr>
                <w:rStyle w:val="markedcontent"/>
                <w:rFonts w:ascii="Arial" w:hAnsi="Arial" w:cs="Arial"/>
              </w:rPr>
              <w:t xml:space="preserve">rrange all the packages according to their ship time and </w:t>
            </w:r>
            <w:r w:rsidRPr="0028113C">
              <w:rPr>
                <w:rStyle w:val="markedcontent"/>
                <w:rFonts w:ascii="Arial" w:hAnsi="Arial" w:cs="Arial"/>
              </w:rPr>
              <w:t>support</w:t>
            </w:r>
            <w:r w:rsidR="001E3B66" w:rsidRPr="0028113C">
              <w:rPr>
                <w:rStyle w:val="markedcontent"/>
                <w:rFonts w:ascii="Arial" w:hAnsi="Arial" w:cs="Arial"/>
              </w:rPr>
              <w:t xml:space="preserve"> the shipping team to ship packages on time.</w:t>
            </w:r>
          </w:p>
          <w:p w:rsidR="001E3B66" w:rsidRPr="0028113C" w:rsidRDefault="001E3B66" w:rsidP="001E3B66">
            <w:pPr>
              <w:pStyle w:val="ListParagraph"/>
              <w:numPr>
                <w:ilvl w:val="0"/>
                <w:numId w:val="24"/>
              </w:numPr>
              <w:rPr>
                <w:rStyle w:val="markedcontent"/>
                <w:rFonts w:ascii="Arial" w:hAnsi="Arial" w:cs="Arial"/>
              </w:rPr>
            </w:pPr>
            <w:r w:rsidRPr="0028113C">
              <w:rPr>
                <w:rStyle w:val="markedcontent"/>
                <w:rFonts w:ascii="Arial" w:hAnsi="Arial" w:cs="Arial"/>
              </w:rPr>
              <w:t>Restocking the items that are running low.</w:t>
            </w:r>
          </w:p>
          <w:p w:rsidR="001E3B66" w:rsidRDefault="001E3B66" w:rsidP="009355E2">
            <w:pPr>
              <w:rPr>
                <w:sz w:val="24"/>
                <w:szCs w:val="24"/>
              </w:rPr>
            </w:pPr>
          </w:p>
          <w:p w:rsidR="009355E2" w:rsidRDefault="009355E2" w:rsidP="009355E2">
            <w:pPr>
              <w:pStyle w:val="Heading2"/>
              <w:contextualSpacing w:val="0"/>
              <w:outlineLvl w:val="1"/>
            </w:pPr>
          </w:p>
          <w:p w:rsidR="00CF372E" w:rsidRDefault="001E3B66" w:rsidP="00CF372E">
            <w:pPr>
              <w:pStyle w:val="Heading3"/>
              <w:contextualSpacing w:val="0"/>
              <w:outlineLvl w:val="2"/>
            </w:pPr>
            <w:r>
              <w:t>september</w:t>
            </w:r>
            <w:r w:rsidR="00CF372E">
              <w:t xml:space="preserve"> </w:t>
            </w:r>
            <w:r>
              <w:t>2017</w:t>
            </w:r>
            <w:r w:rsidR="00CF372E" w:rsidRPr="00CF1A49">
              <w:t xml:space="preserve"> – </w:t>
            </w:r>
            <w:r>
              <w:t>feb</w:t>
            </w:r>
            <w:r w:rsidR="00CF372E">
              <w:t xml:space="preserve"> </w:t>
            </w:r>
            <w:r>
              <w:t>2019</w:t>
            </w:r>
          </w:p>
          <w:p w:rsidR="009355E2" w:rsidRPr="00CF1A49" w:rsidRDefault="005C47EF" w:rsidP="009355E2">
            <w:pPr>
              <w:pStyle w:val="Heading2"/>
              <w:contextualSpacing w:val="0"/>
              <w:outlineLvl w:val="1"/>
            </w:pPr>
            <w:r>
              <w:t>field supervisor</w:t>
            </w:r>
            <w:r w:rsidR="009355E2">
              <w:t xml:space="preserve">, </w:t>
            </w:r>
            <w:r>
              <w:t>view design engineering</w:t>
            </w:r>
            <w:r w:rsidR="009355E2">
              <w:t xml:space="preserve">- </w:t>
            </w:r>
            <w:proofErr w:type="gramStart"/>
            <w:r>
              <w:rPr>
                <w:rStyle w:val="SubtleReference"/>
              </w:rPr>
              <w:t xml:space="preserve">chitwan </w:t>
            </w:r>
            <w:r w:rsidR="009355E2">
              <w:rPr>
                <w:rStyle w:val="SubtleReference"/>
              </w:rPr>
              <w:t xml:space="preserve"> </w:t>
            </w:r>
            <w:r>
              <w:rPr>
                <w:rStyle w:val="SubtleReference"/>
              </w:rPr>
              <w:t>nepal</w:t>
            </w:r>
            <w:proofErr w:type="gramEnd"/>
          </w:p>
          <w:p w:rsidR="003A6CBD" w:rsidRPr="0028113C" w:rsidRDefault="005C47EF" w:rsidP="005C47EF">
            <w:pPr>
              <w:pStyle w:val="ListParagraph"/>
              <w:numPr>
                <w:ilvl w:val="0"/>
                <w:numId w:val="24"/>
              </w:numPr>
              <w:rPr>
                <w:rStyle w:val="markedcontent"/>
                <w:rFonts w:ascii="Arial" w:hAnsi="Arial" w:cs="Arial"/>
              </w:rPr>
            </w:pPr>
            <w:r w:rsidRPr="0028113C">
              <w:rPr>
                <w:rStyle w:val="markedcontent"/>
                <w:rFonts w:ascii="Arial" w:hAnsi="Arial" w:cs="Arial"/>
              </w:rPr>
              <w:t>Making the daily schedule of 30+labor according to their skills for the construction sites.</w:t>
            </w:r>
          </w:p>
          <w:p w:rsidR="00CF372E" w:rsidRPr="0028113C" w:rsidRDefault="005C47EF" w:rsidP="0092787A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 w:rsidRPr="0028113C">
              <w:rPr>
                <w:rFonts w:ascii="Arial" w:hAnsi="Arial" w:cs="Arial"/>
              </w:rPr>
              <w:t>Keeping the record of t</w:t>
            </w:r>
            <w:r w:rsidRPr="0028113C">
              <w:t xml:space="preserve">he </w:t>
            </w:r>
            <w:r w:rsidRPr="0028113C">
              <w:rPr>
                <w:rFonts w:ascii="Arial" w:hAnsi="Arial" w:cs="Arial"/>
              </w:rPr>
              <w:t>all labors worked hours and payment.</w:t>
            </w:r>
          </w:p>
          <w:p w:rsidR="00CF372E" w:rsidRPr="0028113C" w:rsidRDefault="005C47EF" w:rsidP="00CF372E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 w:rsidRPr="0028113C">
              <w:rPr>
                <w:rFonts w:ascii="Arial" w:hAnsi="Arial" w:cs="Arial"/>
              </w:rPr>
              <w:t>Ensured all the required equipment and materials for the construction site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55F6C" w:rsidRPr="00CF1A49" w:rsidTr="00F61DF9">
        <w:tc>
          <w:tcPr>
            <w:tcW w:w="9355" w:type="dxa"/>
            <w:tcMar>
              <w:top w:w="216" w:type="dxa"/>
            </w:tcMar>
          </w:tcPr>
          <w:p w:rsidR="00655F6C" w:rsidRDefault="00655F6C" w:rsidP="00F61DF9">
            <w:pPr>
              <w:pStyle w:val="Heading3"/>
              <w:outlineLvl w:val="2"/>
            </w:pPr>
          </w:p>
        </w:tc>
      </w:tr>
    </w:tbl>
    <w:sdt>
      <w:sdtPr>
        <w:alias w:val="Education:"/>
        <w:tag w:val="Education:"/>
        <w:id w:val="-1908763273"/>
        <w:placeholder>
          <w:docPart w:val="3EBBDB70C2E9433E8AFDCA2ADE687281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28113C" w:rsidP="001D0BF1">
            <w:pPr>
              <w:pStyle w:val="Heading3"/>
              <w:contextualSpacing w:val="0"/>
              <w:outlineLvl w:val="2"/>
            </w:pPr>
            <w:r>
              <w:t>may</w:t>
            </w:r>
            <w:r w:rsidR="001D0BF1" w:rsidRPr="00CF1A49">
              <w:t xml:space="preserve"> </w:t>
            </w:r>
            <w:r>
              <w:t>2023-current running</w:t>
            </w:r>
          </w:p>
          <w:p w:rsidR="007538DC" w:rsidRDefault="0028113C" w:rsidP="00161E2A">
            <w:pPr>
              <w:pStyle w:val="Heading2"/>
              <w:outlineLvl w:val="1"/>
              <w:rPr>
                <w:rStyle w:val="SubtleReference"/>
              </w:rPr>
            </w:pPr>
            <w:r>
              <w:t>bootcamp for java programming, web developer</w:t>
            </w:r>
            <w:r w:rsidR="00161E2A">
              <w:t xml:space="preserve">- </w:t>
            </w:r>
            <w:r w:rsidR="00161E2A">
              <w:rPr>
                <w:rStyle w:val="SubtleReference"/>
              </w:rPr>
              <w:t>Cleaveland Ohio</w:t>
            </w:r>
          </w:p>
          <w:p w:rsidR="00161E2A" w:rsidRPr="00161E2A" w:rsidRDefault="00161E2A" w:rsidP="00161E2A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161E2A">
              <w:rPr>
                <w:rFonts w:ascii="Arial" w:hAnsi="Arial" w:cs="Arial"/>
              </w:rPr>
              <w:t>Currently running java programming and software developer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28113C" w:rsidP="00F61DF9">
            <w:pPr>
              <w:pStyle w:val="Heading3"/>
              <w:contextualSpacing w:val="0"/>
              <w:outlineLvl w:val="2"/>
            </w:pPr>
            <w:r>
              <w:t>august</w:t>
            </w:r>
            <w:r w:rsidR="00F61DF9" w:rsidRPr="00CF1A49">
              <w:t xml:space="preserve"> </w:t>
            </w:r>
            <w:r>
              <w:t>2016</w:t>
            </w:r>
          </w:p>
          <w:p w:rsidR="00F61DF9" w:rsidRPr="00CF1A49" w:rsidRDefault="0028113C" w:rsidP="00F61DF9">
            <w:pPr>
              <w:pStyle w:val="Heading2"/>
              <w:contextualSpacing w:val="0"/>
              <w:outlineLvl w:val="1"/>
            </w:pPr>
            <w:proofErr w:type="gramStart"/>
            <w:r>
              <w:t xml:space="preserve">niit </w:t>
            </w:r>
            <w:r w:rsidR="00F61DF9" w:rsidRPr="00CF1A49">
              <w:t>,</w:t>
            </w:r>
            <w:proofErr w:type="gramEnd"/>
            <w:r w:rsidR="00F61DF9" w:rsidRPr="00CF1A49">
              <w:t xml:space="preserve"> </w:t>
            </w:r>
            <w:r>
              <w:rPr>
                <w:rStyle w:val="SubtleReference"/>
              </w:rPr>
              <w:t>kathmandu</w:t>
            </w:r>
            <w:r w:rsidR="00D125D0">
              <w:rPr>
                <w:rStyle w:val="SubtleReference"/>
              </w:rPr>
              <w:t xml:space="preserve"> </w:t>
            </w:r>
            <w:r>
              <w:rPr>
                <w:rStyle w:val="SubtleReference"/>
              </w:rPr>
              <w:t>nepal</w:t>
            </w:r>
          </w:p>
          <w:p w:rsidR="00F61DF9" w:rsidRPr="00161E2A" w:rsidRDefault="0028113C" w:rsidP="00161E2A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161E2A">
              <w:rPr>
                <w:rFonts w:ascii="Arial" w:hAnsi="Arial" w:cs="Arial"/>
              </w:rPr>
              <w:t xml:space="preserve">Basic php, java Script, </w:t>
            </w:r>
            <w:proofErr w:type="spellStart"/>
            <w:r w:rsidRPr="00161E2A">
              <w:rPr>
                <w:rFonts w:ascii="Arial" w:hAnsi="Arial" w:cs="Arial"/>
              </w:rPr>
              <w:t>Mysql</w:t>
            </w:r>
            <w:proofErr w:type="spellEnd"/>
            <w:r w:rsidRPr="00161E2A">
              <w:rPr>
                <w:rFonts w:ascii="Arial" w:hAnsi="Arial" w:cs="Arial"/>
              </w:rPr>
              <w:t xml:space="preserve">, Html, </w:t>
            </w:r>
            <w:proofErr w:type="spellStart"/>
            <w:r w:rsidRPr="00161E2A">
              <w:rPr>
                <w:rFonts w:ascii="Arial" w:hAnsi="Arial" w:cs="Arial"/>
              </w:rPr>
              <w:t>Css</w:t>
            </w:r>
            <w:proofErr w:type="spellEnd"/>
          </w:p>
          <w:p w:rsidR="0028113C" w:rsidRDefault="0028113C" w:rsidP="00F61DF9"/>
          <w:p w:rsidR="0028113C" w:rsidRDefault="0028113C" w:rsidP="0028113C">
            <w:pPr>
              <w:pStyle w:val="Heading3"/>
              <w:outlineLvl w:val="2"/>
            </w:pPr>
            <w:r>
              <w:t>june 2011</w:t>
            </w:r>
          </w:p>
          <w:p w:rsidR="0028113C" w:rsidRDefault="00161E2A" w:rsidP="00161E2A">
            <w:pPr>
              <w:pStyle w:val="Heading2"/>
              <w:outlineLvl w:val="1"/>
              <w:rPr>
                <w:rStyle w:val="SubtleReference"/>
              </w:rPr>
            </w:pPr>
            <w:r>
              <w:t>NOTREDAME HIGHER SECONDARY SCHOOL-</w:t>
            </w:r>
            <w:r w:rsidRPr="00161E2A">
              <w:rPr>
                <w:rStyle w:val="SubtleReference"/>
              </w:rPr>
              <w:t>bANDIPUR nEPAL</w:t>
            </w:r>
          </w:p>
          <w:p w:rsidR="00161E2A" w:rsidRPr="00161E2A" w:rsidRDefault="00161E2A" w:rsidP="00161E2A">
            <w:pPr>
              <w:pStyle w:val="ListParagraph"/>
              <w:numPr>
                <w:ilvl w:val="0"/>
                <w:numId w:val="30"/>
              </w:numPr>
            </w:pPr>
            <w:r>
              <w:t>Highschool in math and physics</w:t>
            </w:r>
          </w:p>
        </w:tc>
      </w:tr>
    </w:tbl>
    <w:sdt>
      <w:sdtPr>
        <w:alias w:val="Skills:"/>
        <w:tag w:val="Skills:"/>
        <w:id w:val="-1392877668"/>
        <w:placeholder>
          <w:docPart w:val="F895EE28CB6F486BBD25D11F0A788B02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542C42" w:rsidRPr="00542C42" w:rsidTr="00542C42">
        <w:tc>
          <w:tcPr>
            <w:tcW w:w="4680" w:type="dxa"/>
          </w:tcPr>
          <w:p w:rsidR="00542C42" w:rsidRPr="00542C42" w:rsidRDefault="00542C42" w:rsidP="00542C42">
            <w:pPr>
              <w:pStyle w:val="ListParagraph"/>
              <w:numPr>
                <w:ilvl w:val="0"/>
                <w:numId w:val="30"/>
              </w:numPr>
              <w:tabs>
                <w:tab w:val="left" w:pos="1170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2C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Basic Computer Skills    </w:t>
            </w:r>
          </w:p>
          <w:p w:rsidR="00542C42" w:rsidRPr="00542C42" w:rsidRDefault="00542C42" w:rsidP="00542C42">
            <w:pPr>
              <w:pStyle w:val="ListParagraph"/>
              <w:numPr>
                <w:ilvl w:val="0"/>
                <w:numId w:val="30"/>
              </w:numPr>
              <w:tabs>
                <w:tab w:val="left" w:pos="1170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2C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Accuracy     </w:t>
            </w:r>
          </w:p>
          <w:p w:rsidR="00542C42" w:rsidRPr="00542C42" w:rsidRDefault="00542C42" w:rsidP="00542C42">
            <w:pPr>
              <w:pStyle w:val="ListParagraph"/>
              <w:numPr>
                <w:ilvl w:val="0"/>
                <w:numId w:val="30"/>
              </w:numPr>
              <w:tabs>
                <w:tab w:val="left" w:pos="1170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2C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Customer Obsessed         </w:t>
            </w:r>
          </w:p>
          <w:p w:rsidR="00542C42" w:rsidRPr="00542C42" w:rsidRDefault="00542C42" w:rsidP="00542C42">
            <w:pPr>
              <w:pStyle w:val="ListParagraph"/>
              <w:numPr>
                <w:ilvl w:val="0"/>
                <w:numId w:val="30"/>
              </w:numPr>
              <w:tabs>
                <w:tab w:val="left" w:pos="1170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2C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Positive Attitude    </w:t>
            </w:r>
          </w:p>
          <w:p w:rsidR="00542C42" w:rsidRPr="00542C42" w:rsidRDefault="00542C42" w:rsidP="00542C42">
            <w:pPr>
              <w:pStyle w:val="ListParagraph"/>
              <w:numPr>
                <w:ilvl w:val="0"/>
                <w:numId w:val="30"/>
              </w:numPr>
              <w:tabs>
                <w:tab w:val="left" w:pos="1170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2C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Organized  </w:t>
            </w:r>
          </w:p>
          <w:p w:rsidR="00542C42" w:rsidRPr="00542C42" w:rsidRDefault="00542C42" w:rsidP="00542C42">
            <w:pPr>
              <w:pStyle w:val="ListParagraph"/>
              <w:numPr>
                <w:ilvl w:val="0"/>
                <w:numId w:val="30"/>
              </w:numPr>
              <w:tabs>
                <w:tab w:val="left" w:pos="1170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2C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Bilingual</w:t>
            </w:r>
          </w:p>
        </w:tc>
        <w:tc>
          <w:tcPr>
            <w:tcW w:w="4680" w:type="dxa"/>
            <w:tcMar>
              <w:left w:w="360" w:type="dxa"/>
            </w:tcMar>
          </w:tcPr>
          <w:p w:rsidR="00542C42" w:rsidRPr="00542C42" w:rsidRDefault="00542C42" w:rsidP="00542C42">
            <w:pPr>
              <w:pStyle w:val="ListParagraph"/>
              <w:numPr>
                <w:ilvl w:val="0"/>
                <w:numId w:val="30"/>
              </w:numPr>
              <w:tabs>
                <w:tab w:val="left" w:pos="1170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2C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Microsoft Skills       </w:t>
            </w:r>
          </w:p>
          <w:p w:rsidR="00542C42" w:rsidRPr="00542C42" w:rsidRDefault="00542C42" w:rsidP="00542C42">
            <w:pPr>
              <w:pStyle w:val="ListParagraph"/>
              <w:numPr>
                <w:ilvl w:val="0"/>
                <w:numId w:val="30"/>
              </w:numPr>
              <w:tabs>
                <w:tab w:val="left" w:pos="1170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2C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Communication     </w:t>
            </w:r>
          </w:p>
          <w:p w:rsidR="00542C42" w:rsidRPr="00542C42" w:rsidRDefault="00542C42" w:rsidP="00542C42">
            <w:pPr>
              <w:pStyle w:val="ListParagraph"/>
              <w:numPr>
                <w:ilvl w:val="0"/>
                <w:numId w:val="30"/>
              </w:numPr>
              <w:tabs>
                <w:tab w:val="left" w:pos="1170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2C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Resolving Conflicts </w:t>
            </w:r>
          </w:p>
          <w:p w:rsidR="00542C42" w:rsidRPr="00542C42" w:rsidRDefault="00542C42" w:rsidP="00542C42">
            <w:pPr>
              <w:pStyle w:val="ListParagraph"/>
              <w:numPr>
                <w:ilvl w:val="0"/>
                <w:numId w:val="30"/>
              </w:numPr>
              <w:tabs>
                <w:tab w:val="left" w:pos="1170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2C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Safety Orientated   </w:t>
            </w:r>
          </w:p>
          <w:p w:rsidR="00542C42" w:rsidRPr="00542C42" w:rsidRDefault="00542C42" w:rsidP="00542C42">
            <w:pPr>
              <w:pStyle w:val="ListParagraph"/>
              <w:numPr>
                <w:ilvl w:val="0"/>
                <w:numId w:val="30"/>
              </w:numPr>
              <w:tabs>
                <w:tab w:val="left" w:pos="1170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2C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Organization   </w:t>
            </w:r>
          </w:p>
          <w:p w:rsidR="00542C42" w:rsidRPr="00542C42" w:rsidRDefault="00542C42" w:rsidP="00542C42">
            <w:pPr>
              <w:pStyle w:val="ListParagraph"/>
              <w:tabs>
                <w:tab w:val="left" w:pos="1170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2C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7175CC" w:rsidRPr="00542C42" w:rsidRDefault="007175CC" w:rsidP="0062312F">
      <w:pPr>
        <w:pStyle w:val="Heading1"/>
        <w:rPr>
          <w:rFonts w:ascii="Arial" w:hAnsi="Arial" w:cs="Arial"/>
          <w:sz w:val="20"/>
          <w:szCs w:val="20"/>
        </w:rPr>
      </w:pPr>
    </w:p>
    <w:p w:rsidR="007175CC" w:rsidRDefault="007175CC" w:rsidP="0062312F">
      <w:pPr>
        <w:pStyle w:val="Heading1"/>
      </w:pPr>
    </w:p>
    <w:p w:rsidR="007175CC" w:rsidRDefault="007175CC" w:rsidP="0062312F">
      <w:pPr>
        <w:pStyle w:val="Heading1"/>
      </w:pPr>
    </w:p>
    <w:p w:rsidR="00AD782D" w:rsidRPr="00CF1A49" w:rsidRDefault="007175CC" w:rsidP="0062312F">
      <w:pPr>
        <w:pStyle w:val="Heading1"/>
      </w:pPr>
      <w:r>
        <w:t xml:space="preserve">Volunteer </w:t>
      </w:r>
      <w:sdt>
        <w:sdtPr>
          <w:alias w:val="Activities:"/>
          <w:tag w:val="Activities:"/>
          <w:id w:val="1223332893"/>
          <w:placeholder>
            <w:docPart w:val="CC196D95A2D142F5A56265DE41D6C12E"/>
          </w:placeholder>
          <w:temporary/>
          <w:showingPlcHdr/>
          <w15:appearance w15:val="hidden"/>
        </w:sdtPr>
        <w:sdtEndPr/>
        <w:sdtContent>
          <w:r w:rsidR="0062312F" w:rsidRPr="00CF1A49">
            <w:t>Activities</w:t>
          </w:r>
        </w:sdtContent>
      </w:sdt>
    </w:p>
    <w:p w:rsidR="007175CC" w:rsidRDefault="007175CC" w:rsidP="007175CC">
      <w:r w:rsidRPr="003A6CBD">
        <w:rPr>
          <w:rStyle w:val="markedcontent"/>
          <w:rFonts w:ascii="Arial" w:hAnsi="Arial" w:cs="Arial"/>
          <w:sz w:val="24"/>
          <w:szCs w:val="24"/>
        </w:rPr>
        <w:sym w:font="Symbol" w:char="F0B7"/>
      </w:r>
      <w:r>
        <w:rPr>
          <w:rStyle w:val="markedcontent"/>
          <w:rFonts w:ascii="Arial" w:hAnsi="Arial" w:cs="Arial"/>
          <w:sz w:val="24"/>
          <w:szCs w:val="24"/>
        </w:rPr>
        <w:t xml:space="preserve"> </w:t>
      </w:r>
      <w:r>
        <w:t xml:space="preserve">Teaching assistant for children aged eight to ten years during and after school hours, teaching </w:t>
      </w:r>
      <w:r w:rsidR="00161E2A">
        <w:t>Math</w:t>
      </w:r>
      <w:r>
        <w:t xml:space="preserve"> as a tutor. Also, instructed adult education courses teaching </w:t>
      </w:r>
      <w:r w:rsidR="00161E2A">
        <w:t>Math and physics</w:t>
      </w:r>
      <w:r>
        <w:t xml:space="preserve"> to local resident. </w:t>
      </w:r>
    </w:p>
    <w:p w:rsidR="00B51D1B" w:rsidRPr="006E1507" w:rsidRDefault="00B51D1B" w:rsidP="007175CC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19C2" w:rsidRDefault="00EB19C2" w:rsidP="0068194B">
      <w:r>
        <w:separator/>
      </w:r>
    </w:p>
    <w:p w:rsidR="00EB19C2" w:rsidRDefault="00EB19C2"/>
    <w:p w:rsidR="00EB19C2" w:rsidRDefault="00EB19C2"/>
  </w:endnote>
  <w:endnote w:type="continuationSeparator" w:id="0">
    <w:p w:rsidR="00EB19C2" w:rsidRDefault="00EB19C2" w:rsidP="0068194B">
      <w:r>
        <w:continuationSeparator/>
      </w:r>
    </w:p>
    <w:p w:rsidR="00EB19C2" w:rsidRDefault="00EB19C2"/>
    <w:p w:rsidR="00EB19C2" w:rsidRDefault="00EB19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19C2" w:rsidRDefault="00EB19C2" w:rsidP="0068194B">
      <w:r>
        <w:separator/>
      </w:r>
    </w:p>
    <w:p w:rsidR="00EB19C2" w:rsidRDefault="00EB19C2"/>
    <w:p w:rsidR="00EB19C2" w:rsidRDefault="00EB19C2"/>
  </w:footnote>
  <w:footnote w:type="continuationSeparator" w:id="0">
    <w:p w:rsidR="00EB19C2" w:rsidRDefault="00EB19C2" w:rsidP="0068194B">
      <w:r>
        <w:continuationSeparator/>
      </w:r>
    </w:p>
    <w:p w:rsidR="00EB19C2" w:rsidRDefault="00EB19C2"/>
    <w:p w:rsidR="00EB19C2" w:rsidRDefault="00EB19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2AF073F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2C979D1"/>
    <w:multiLevelType w:val="hybridMultilevel"/>
    <w:tmpl w:val="1AF69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4D05B6"/>
    <w:multiLevelType w:val="hybridMultilevel"/>
    <w:tmpl w:val="68726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245E2D"/>
    <w:multiLevelType w:val="hybridMultilevel"/>
    <w:tmpl w:val="64742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870C92"/>
    <w:multiLevelType w:val="hybridMultilevel"/>
    <w:tmpl w:val="CB6C639E"/>
    <w:lvl w:ilvl="0" w:tplc="ECA2A8E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2E48A6"/>
    <w:multiLevelType w:val="hybridMultilevel"/>
    <w:tmpl w:val="98D21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1C7E4F04"/>
    <w:multiLevelType w:val="hybridMultilevel"/>
    <w:tmpl w:val="FF54C396"/>
    <w:lvl w:ilvl="0" w:tplc="2A3236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8C3B80"/>
    <w:multiLevelType w:val="hybridMultilevel"/>
    <w:tmpl w:val="A1060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09A3E18"/>
    <w:multiLevelType w:val="hybridMultilevel"/>
    <w:tmpl w:val="9AF8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C75F14"/>
    <w:multiLevelType w:val="hybridMultilevel"/>
    <w:tmpl w:val="BDB69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2F7032"/>
    <w:multiLevelType w:val="hybridMultilevel"/>
    <w:tmpl w:val="20C0F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4A7E68"/>
    <w:multiLevelType w:val="hybridMultilevel"/>
    <w:tmpl w:val="63702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2F4F5A"/>
    <w:multiLevelType w:val="hybridMultilevel"/>
    <w:tmpl w:val="D994C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D357D7"/>
    <w:multiLevelType w:val="hybridMultilevel"/>
    <w:tmpl w:val="5CD00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6F360F"/>
    <w:multiLevelType w:val="hybridMultilevel"/>
    <w:tmpl w:val="42A88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2B10A5C"/>
    <w:multiLevelType w:val="hybridMultilevel"/>
    <w:tmpl w:val="14BCD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9812DC"/>
    <w:multiLevelType w:val="hybridMultilevel"/>
    <w:tmpl w:val="84C02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2F6014"/>
    <w:multiLevelType w:val="hybridMultilevel"/>
    <w:tmpl w:val="964A0B46"/>
    <w:lvl w:ilvl="0" w:tplc="ECA2A8E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ED5DED"/>
    <w:multiLevelType w:val="hybridMultilevel"/>
    <w:tmpl w:val="0920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261B62"/>
    <w:multiLevelType w:val="hybridMultilevel"/>
    <w:tmpl w:val="5D781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AC3E78"/>
    <w:multiLevelType w:val="hybridMultilevel"/>
    <w:tmpl w:val="83E44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5"/>
  </w:num>
  <w:num w:numId="6">
    <w:abstractNumId w:val="3"/>
  </w:num>
  <w:num w:numId="7">
    <w:abstractNumId w:val="18"/>
  </w:num>
  <w:num w:numId="8">
    <w:abstractNumId w:val="2"/>
  </w:num>
  <w:num w:numId="9">
    <w:abstractNumId w:val="2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32"/>
  </w:num>
  <w:num w:numId="15">
    <w:abstractNumId w:val="12"/>
  </w:num>
  <w:num w:numId="16">
    <w:abstractNumId w:val="23"/>
  </w:num>
  <w:num w:numId="17">
    <w:abstractNumId w:val="31"/>
  </w:num>
  <w:num w:numId="18">
    <w:abstractNumId w:val="16"/>
  </w:num>
  <w:num w:numId="19">
    <w:abstractNumId w:val="27"/>
  </w:num>
  <w:num w:numId="20">
    <w:abstractNumId w:val="22"/>
  </w:num>
  <w:num w:numId="21">
    <w:abstractNumId w:val="17"/>
  </w:num>
  <w:num w:numId="22">
    <w:abstractNumId w:val="21"/>
  </w:num>
  <w:num w:numId="23">
    <w:abstractNumId w:val="28"/>
  </w:num>
  <w:num w:numId="24">
    <w:abstractNumId w:val="11"/>
  </w:num>
  <w:num w:numId="25">
    <w:abstractNumId w:val="20"/>
  </w:num>
  <w:num w:numId="26">
    <w:abstractNumId w:val="25"/>
  </w:num>
  <w:num w:numId="27">
    <w:abstractNumId w:val="29"/>
  </w:num>
  <w:num w:numId="28">
    <w:abstractNumId w:val="13"/>
  </w:num>
  <w:num w:numId="29">
    <w:abstractNumId w:val="30"/>
  </w:num>
  <w:num w:numId="30">
    <w:abstractNumId w:val="19"/>
  </w:num>
  <w:num w:numId="31">
    <w:abstractNumId w:val="14"/>
  </w:num>
  <w:num w:numId="32">
    <w:abstractNumId w:val="10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BB"/>
    <w:rsid w:val="000001EF"/>
    <w:rsid w:val="00007322"/>
    <w:rsid w:val="00007728"/>
    <w:rsid w:val="00024584"/>
    <w:rsid w:val="00024730"/>
    <w:rsid w:val="000405DA"/>
    <w:rsid w:val="00055E95"/>
    <w:rsid w:val="0007021F"/>
    <w:rsid w:val="000B2BA5"/>
    <w:rsid w:val="000F2F8C"/>
    <w:rsid w:val="0010006E"/>
    <w:rsid w:val="001045A8"/>
    <w:rsid w:val="00114A91"/>
    <w:rsid w:val="00114CC0"/>
    <w:rsid w:val="001427E1"/>
    <w:rsid w:val="00161E2A"/>
    <w:rsid w:val="00163668"/>
    <w:rsid w:val="00171566"/>
    <w:rsid w:val="00174676"/>
    <w:rsid w:val="001755A8"/>
    <w:rsid w:val="00184014"/>
    <w:rsid w:val="00192008"/>
    <w:rsid w:val="00196ABD"/>
    <w:rsid w:val="001A37BB"/>
    <w:rsid w:val="001C0E68"/>
    <w:rsid w:val="001C4B6F"/>
    <w:rsid w:val="001D0BF1"/>
    <w:rsid w:val="001E3120"/>
    <w:rsid w:val="001E3B66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03EB"/>
    <w:rsid w:val="002617AE"/>
    <w:rsid w:val="002638D0"/>
    <w:rsid w:val="002647D3"/>
    <w:rsid w:val="00275EAE"/>
    <w:rsid w:val="0028113C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543"/>
    <w:rsid w:val="00316DFF"/>
    <w:rsid w:val="00325B57"/>
    <w:rsid w:val="00336056"/>
    <w:rsid w:val="003544E1"/>
    <w:rsid w:val="00366398"/>
    <w:rsid w:val="00375AA0"/>
    <w:rsid w:val="003A0632"/>
    <w:rsid w:val="003A30E5"/>
    <w:rsid w:val="003A6ADF"/>
    <w:rsid w:val="003A6CBD"/>
    <w:rsid w:val="003B5928"/>
    <w:rsid w:val="003D380F"/>
    <w:rsid w:val="003E160D"/>
    <w:rsid w:val="003E4E1F"/>
    <w:rsid w:val="003F1D5F"/>
    <w:rsid w:val="00405128"/>
    <w:rsid w:val="00406CFF"/>
    <w:rsid w:val="00416B25"/>
    <w:rsid w:val="00420592"/>
    <w:rsid w:val="004319E0"/>
    <w:rsid w:val="00437E8C"/>
    <w:rsid w:val="00440225"/>
    <w:rsid w:val="00444E9F"/>
    <w:rsid w:val="004574FC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42C42"/>
    <w:rsid w:val="00566A35"/>
    <w:rsid w:val="0056701E"/>
    <w:rsid w:val="005740D7"/>
    <w:rsid w:val="005A0F26"/>
    <w:rsid w:val="005A1B10"/>
    <w:rsid w:val="005A6850"/>
    <w:rsid w:val="005B1B1B"/>
    <w:rsid w:val="005C47EF"/>
    <w:rsid w:val="005C5932"/>
    <w:rsid w:val="005D3CA7"/>
    <w:rsid w:val="005D4CC1"/>
    <w:rsid w:val="005F4B91"/>
    <w:rsid w:val="005F55D2"/>
    <w:rsid w:val="0062312F"/>
    <w:rsid w:val="00625F2C"/>
    <w:rsid w:val="00655F6C"/>
    <w:rsid w:val="006618E9"/>
    <w:rsid w:val="0068194B"/>
    <w:rsid w:val="00692703"/>
    <w:rsid w:val="006A1962"/>
    <w:rsid w:val="006B5D48"/>
    <w:rsid w:val="006B7D7B"/>
    <w:rsid w:val="006C1A5E"/>
    <w:rsid w:val="006C4DE9"/>
    <w:rsid w:val="006E1507"/>
    <w:rsid w:val="006E3538"/>
    <w:rsid w:val="00712D8B"/>
    <w:rsid w:val="007175CC"/>
    <w:rsid w:val="007273B7"/>
    <w:rsid w:val="00733E0A"/>
    <w:rsid w:val="00734B54"/>
    <w:rsid w:val="0074403D"/>
    <w:rsid w:val="00746D44"/>
    <w:rsid w:val="007538DC"/>
    <w:rsid w:val="00757803"/>
    <w:rsid w:val="00771595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0611"/>
    <w:rsid w:val="0092726B"/>
    <w:rsid w:val="009355E2"/>
    <w:rsid w:val="00935CCA"/>
    <w:rsid w:val="009361BA"/>
    <w:rsid w:val="00944F78"/>
    <w:rsid w:val="009510E7"/>
    <w:rsid w:val="00952C89"/>
    <w:rsid w:val="009571D8"/>
    <w:rsid w:val="00961130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0B24"/>
    <w:rsid w:val="00A615E1"/>
    <w:rsid w:val="00A755E8"/>
    <w:rsid w:val="00A93A5D"/>
    <w:rsid w:val="00AB32F8"/>
    <w:rsid w:val="00AB610B"/>
    <w:rsid w:val="00AD360E"/>
    <w:rsid w:val="00AD40FB"/>
    <w:rsid w:val="00AD7075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CF372E"/>
    <w:rsid w:val="00D0630C"/>
    <w:rsid w:val="00D125D0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45C9"/>
    <w:rsid w:val="00EA5099"/>
    <w:rsid w:val="00EB19C2"/>
    <w:rsid w:val="00EC1351"/>
    <w:rsid w:val="00EC4CBF"/>
    <w:rsid w:val="00ED47A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BADEA"/>
  <w15:chartTrackingRefBased/>
  <w15:docId w15:val="{354EEB91-A612-47FB-B671-F17637CA2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markedcontent">
    <w:name w:val="markedcontent"/>
    <w:basedOn w:val="DefaultParagraphFont"/>
    <w:rsid w:val="003A6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7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0618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4269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2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1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65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70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hba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B861F7DE01F42FD85E86A302B6AF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EB80D-0E0A-480D-98F6-2765A3FC256C}"/>
      </w:docPartPr>
      <w:docPartBody>
        <w:p w:rsidR="00416295" w:rsidRDefault="003D365F">
          <w:pPr>
            <w:pStyle w:val="3B861F7DE01F42FD85E86A302B6AF96B"/>
          </w:pPr>
          <w:r w:rsidRPr="00CF1A49">
            <w:t>·</w:t>
          </w:r>
        </w:p>
      </w:docPartBody>
    </w:docPart>
    <w:docPart>
      <w:docPartPr>
        <w:name w:val="8BA0BB643A5E45E2AFE96FC02D0D2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52AEE-9469-44EF-94D4-993998554378}"/>
      </w:docPartPr>
      <w:docPartBody>
        <w:p w:rsidR="00416295" w:rsidRDefault="003D365F">
          <w:pPr>
            <w:pStyle w:val="8BA0BB643A5E45E2AFE96FC02D0D2BBD"/>
          </w:pPr>
          <w:r w:rsidRPr="00CF1A49">
            <w:t>Phone</w:t>
          </w:r>
        </w:p>
      </w:docPartBody>
    </w:docPart>
    <w:docPart>
      <w:docPartPr>
        <w:name w:val="DB02C3C1A8214FAA9BFBC2F0D0131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423EF-E7E9-42FF-8BF5-99A882754800}"/>
      </w:docPartPr>
      <w:docPartBody>
        <w:p w:rsidR="00416295" w:rsidRDefault="003D365F">
          <w:pPr>
            <w:pStyle w:val="DB02C3C1A8214FAA9BFBC2F0D0131D04"/>
          </w:pPr>
          <w:r w:rsidRPr="00CF1A49">
            <w:t>Experience</w:t>
          </w:r>
        </w:p>
      </w:docPartBody>
    </w:docPart>
    <w:docPart>
      <w:docPartPr>
        <w:name w:val="3EBBDB70C2E9433E8AFDCA2ADE687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30DC0-059B-4864-834F-EA6A6D7EC81E}"/>
      </w:docPartPr>
      <w:docPartBody>
        <w:p w:rsidR="00416295" w:rsidRDefault="003D365F">
          <w:pPr>
            <w:pStyle w:val="3EBBDB70C2E9433E8AFDCA2ADE687281"/>
          </w:pPr>
          <w:r w:rsidRPr="00CF1A49">
            <w:t>Education</w:t>
          </w:r>
        </w:p>
      </w:docPartBody>
    </w:docPart>
    <w:docPart>
      <w:docPartPr>
        <w:name w:val="F895EE28CB6F486BBD25D11F0A788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0D4D9-50DA-4777-A715-ABB4DADCBF36}"/>
      </w:docPartPr>
      <w:docPartBody>
        <w:p w:rsidR="00416295" w:rsidRDefault="003D365F">
          <w:pPr>
            <w:pStyle w:val="F895EE28CB6F486BBD25D11F0A788B02"/>
          </w:pPr>
          <w:r w:rsidRPr="00CF1A49">
            <w:t>Skills</w:t>
          </w:r>
        </w:p>
      </w:docPartBody>
    </w:docPart>
    <w:docPart>
      <w:docPartPr>
        <w:name w:val="CC196D95A2D142F5A56265DE41D6C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638C2-A921-40FA-98C8-6A057BB1CAEF}"/>
      </w:docPartPr>
      <w:docPartBody>
        <w:p w:rsidR="00416295" w:rsidRDefault="003D365F">
          <w:pPr>
            <w:pStyle w:val="CC196D95A2D142F5A56265DE41D6C12E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43"/>
    <w:rsid w:val="00311743"/>
    <w:rsid w:val="003D365F"/>
    <w:rsid w:val="00416295"/>
    <w:rsid w:val="009013DF"/>
    <w:rsid w:val="00AE5162"/>
    <w:rsid w:val="00B704C0"/>
    <w:rsid w:val="00DD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0745323ADA475D89108A268AAFCC34">
    <w:name w:val="0B0745323ADA475D89108A268AAFCC34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053A0BB93EF4D27907B5BDA31536C6E">
    <w:name w:val="1053A0BB93EF4D27907B5BDA31536C6E"/>
  </w:style>
  <w:style w:type="paragraph" w:customStyle="1" w:styleId="6D08FE6576E3462C9D1D320A94DAEE23">
    <w:name w:val="6D08FE6576E3462C9D1D320A94DAEE23"/>
  </w:style>
  <w:style w:type="paragraph" w:customStyle="1" w:styleId="3B861F7DE01F42FD85E86A302B6AF96B">
    <w:name w:val="3B861F7DE01F42FD85E86A302B6AF96B"/>
  </w:style>
  <w:style w:type="paragraph" w:customStyle="1" w:styleId="8BA0BB643A5E45E2AFE96FC02D0D2BBD">
    <w:name w:val="8BA0BB643A5E45E2AFE96FC02D0D2BBD"/>
  </w:style>
  <w:style w:type="paragraph" w:customStyle="1" w:styleId="6FEB45CB950341139A1437ABAE0E77DF">
    <w:name w:val="6FEB45CB950341139A1437ABAE0E77DF"/>
  </w:style>
  <w:style w:type="paragraph" w:customStyle="1" w:styleId="2B1F30B2AF764B12B2FA5ED889B248AF">
    <w:name w:val="2B1F30B2AF764B12B2FA5ED889B248AF"/>
  </w:style>
  <w:style w:type="paragraph" w:customStyle="1" w:styleId="F691F78C3F6D472993E670314FE0B6F2">
    <w:name w:val="F691F78C3F6D472993E670314FE0B6F2"/>
  </w:style>
  <w:style w:type="paragraph" w:customStyle="1" w:styleId="534627E12DAE4200B743666F0D9C5FFF">
    <w:name w:val="534627E12DAE4200B743666F0D9C5FFF"/>
  </w:style>
  <w:style w:type="paragraph" w:customStyle="1" w:styleId="39070DDD0C424373B0DFA215234A5802">
    <w:name w:val="39070DDD0C424373B0DFA215234A5802"/>
  </w:style>
  <w:style w:type="paragraph" w:customStyle="1" w:styleId="E5BD9BD894974DAF88F20F98F4C1F85F">
    <w:name w:val="E5BD9BD894974DAF88F20F98F4C1F85F"/>
  </w:style>
  <w:style w:type="paragraph" w:customStyle="1" w:styleId="DB02C3C1A8214FAA9BFBC2F0D0131D04">
    <w:name w:val="DB02C3C1A8214FAA9BFBC2F0D0131D04"/>
  </w:style>
  <w:style w:type="paragraph" w:customStyle="1" w:styleId="538126A20596494583670E7BB9C91ABD">
    <w:name w:val="538126A20596494583670E7BB9C91ABD"/>
  </w:style>
  <w:style w:type="paragraph" w:customStyle="1" w:styleId="8BBB0675D0724563A0368FC94B5EB60A">
    <w:name w:val="8BBB0675D0724563A0368FC94B5EB60A"/>
  </w:style>
  <w:style w:type="paragraph" w:customStyle="1" w:styleId="E01E99F6CF604EB2AB5D0E48DF6E8B9F">
    <w:name w:val="E01E99F6CF604EB2AB5D0E48DF6E8B9F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D6CF967BA6AC448A9AF1FD45070AA902">
    <w:name w:val="D6CF967BA6AC448A9AF1FD45070AA902"/>
  </w:style>
  <w:style w:type="paragraph" w:customStyle="1" w:styleId="9653214137AF4FA2B10AD6795EC2F67D">
    <w:name w:val="9653214137AF4FA2B10AD6795EC2F67D"/>
  </w:style>
  <w:style w:type="paragraph" w:customStyle="1" w:styleId="BACC6E6B47FF47B0829D60B501C9F1CE">
    <w:name w:val="BACC6E6B47FF47B0829D60B501C9F1CE"/>
  </w:style>
  <w:style w:type="paragraph" w:customStyle="1" w:styleId="847617207CC542E6B91FE1BA09001899">
    <w:name w:val="847617207CC542E6B91FE1BA09001899"/>
  </w:style>
  <w:style w:type="paragraph" w:customStyle="1" w:styleId="91C53D5B645445E594DD7B88A4FF0042">
    <w:name w:val="91C53D5B645445E594DD7B88A4FF0042"/>
  </w:style>
  <w:style w:type="paragraph" w:customStyle="1" w:styleId="50FCBA35C6E14E95A58D98FD55F3C04F">
    <w:name w:val="50FCBA35C6E14E95A58D98FD55F3C04F"/>
  </w:style>
  <w:style w:type="paragraph" w:customStyle="1" w:styleId="1ECF5DDE13FF43B2BBC383202F3260E0">
    <w:name w:val="1ECF5DDE13FF43B2BBC383202F3260E0"/>
  </w:style>
  <w:style w:type="paragraph" w:customStyle="1" w:styleId="3EBBDB70C2E9433E8AFDCA2ADE687281">
    <w:name w:val="3EBBDB70C2E9433E8AFDCA2ADE687281"/>
  </w:style>
  <w:style w:type="paragraph" w:customStyle="1" w:styleId="0CA5B8AE33EF4A2DAE8A6FE89054469F">
    <w:name w:val="0CA5B8AE33EF4A2DAE8A6FE89054469F"/>
  </w:style>
  <w:style w:type="paragraph" w:customStyle="1" w:styleId="C9A6BD0B78464AD88621CFE629121CF9">
    <w:name w:val="C9A6BD0B78464AD88621CFE629121CF9"/>
  </w:style>
  <w:style w:type="paragraph" w:customStyle="1" w:styleId="A8FA0E9162924D629CBB2A8098F16DD8">
    <w:name w:val="A8FA0E9162924D629CBB2A8098F16DD8"/>
  </w:style>
  <w:style w:type="paragraph" w:customStyle="1" w:styleId="6A785D4D5DE44C7DA58CDB05D231FFD0">
    <w:name w:val="6A785D4D5DE44C7DA58CDB05D231FFD0"/>
  </w:style>
  <w:style w:type="paragraph" w:customStyle="1" w:styleId="9CFAEB1B588F479E9A86E35C2C8ED022">
    <w:name w:val="9CFAEB1B588F479E9A86E35C2C8ED022"/>
  </w:style>
  <w:style w:type="paragraph" w:customStyle="1" w:styleId="0A0A2A82E111406182DC90DAA1E9A104">
    <w:name w:val="0A0A2A82E111406182DC90DAA1E9A104"/>
  </w:style>
  <w:style w:type="paragraph" w:customStyle="1" w:styleId="68A333E9B01A4CF1A00072EA2C531C7F">
    <w:name w:val="68A333E9B01A4CF1A00072EA2C531C7F"/>
  </w:style>
  <w:style w:type="paragraph" w:customStyle="1" w:styleId="86FDAB268788409E973516913C8DF5FC">
    <w:name w:val="86FDAB268788409E973516913C8DF5FC"/>
  </w:style>
  <w:style w:type="paragraph" w:customStyle="1" w:styleId="65E9E8B4F42A42A3A0F6BEFA2F7BE0B2">
    <w:name w:val="65E9E8B4F42A42A3A0F6BEFA2F7BE0B2"/>
  </w:style>
  <w:style w:type="paragraph" w:customStyle="1" w:styleId="D8580FEF9DBF475DBDB215AE20E0F680">
    <w:name w:val="D8580FEF9DBF475DBDB215AE20E0F680"/>
  </w:style>
  <w:style w:type="paragraph" w:customStyle="1" w:styleId="F895EE28CB6F486BBD25D11F0A788B02">
    <w:name w:val="F895EE28CB6F486BBD25D11F0A788B02"/>
  </w:style>
  <w:style w:type="paragraph" w:customStyle="1" w:styleId="AE28DCBFB52F433AB5D776C13E0BF68C">
    <w:name w:val="AE28DCBFB52F433AB5D776C13E0BF68C"/>
  </w:style>
  <w:style w:type="paragraph" w:customStyle="1" w:styleId="0EFC61259C754C238068C88612BC82F5">
    <w:name w:val="0EFC61259C754C238068C88612BC82F5"/>
  </w:style>
  <w:style w:type="paragraph" w:customStyle="1" w:styleId="2EDE8032076C48E3AF6BF612B9CC6465">
    <w:name w:val="2EDE8032076C48E3AF6BF612B9CC6465"/>
  </w:style>
  <w:style w:type="paragraph" w:customStyle="1" w:styleId="9834A2FBDEE84BA9BD9852C9B4355076">
    <w:name w:val="9834A2FBDEE84BA9BD9852C9B4355076"/>
  </w:style>
  <w:style w:type="paragraph" w:customStyle="1" w:styleId="0EF6808ACBCA46368D35CCE488BF7CCB">
    <w:name w:val="0EF6808ACBCA46368D35CCE488BF7CCB"/>
  </w:style>
  <w:style w:type="paragraph" w:customStyle="1" w:styleId="CC196D95A2D142F5A56265DE41D6C12E">
    <w:name w:val="CC196D95A2D142F5A56265DE41D6C12E"/>
  </w:style>
  <w:style w:type="paragraph" w:customStyle="1" w:styleId="1478917FFCBA403EB8D2C5A34C3FEE17">
    <w:name w:val="1478917FFCBA403EB8D2C5A34C3FEE17"/>
  </w:style>
  <w:style w:type="paragraph" w:customStyle="1" w:styleId="642BF539EDA64C1A8A4B8ABAC6DC0882">
    <w:name w:val="642BF539EDA64C1A8A4B8ABAC6DC0882"/>
    <w:rsid w:val="00311743"/>
  </w:style>
  <w:style w:type="paragraph" w:customStyle="1" w:styleId="77568CC0B06E432794E66A25FBFC03F4">
    <w:name w:val="77568CC0B06E432794E66A25FBFC03F4"/>
    <w:rsid w:val="003117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117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Bajgai, Krish</dc:creator>
  <cp:keywords/>
  <dc:description/>
  <cp:lastModifiedBy>Shrestha, Umesh</cp:lastModifiedBy>
  <cp:revision>10</cp:revision>
  <dcterms:created xsi:type="dcterms:W3CDTF">2022-05-13T20:13:00Z</dcterms:created>
  <dcterms:modified xsi:type="dcterms:W3CDTF">2023-05-18T14:36:00Z</dcterms:modified>
  <cp:category/>
</cp:coreProperties>
</file>